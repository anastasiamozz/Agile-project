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0429" w14:textId="796B4B8F"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8C4205">
        <w:rPr>
          <w:b/>
          <w:color w:val="808080" w:themeColor="background1" w:themeShade="80"/>
          <w:sz w:val="36"/>
        </w:rPr>
        <w:t>– Kelly Petrowski (Student)</w:t>
      </w:r>
    </w:p>
    <w:p w14:paraId="12C28AF0" w14:textId="7777777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70"/>
        <w:gridCol w:w="1542"/>
        <w:gridCol w:w="436"/>
        <w:gridCol w:w="4512"/>
        <w:gridCol w:w="436"/>
        <w:gridCol w:w="4512"/>
      </w:tblGrid>
      <w:tr w:rsidR="006A2574" w:rsidRPr="001C2AEC" w14:paraId="0A3C494D" w14:textId="77777777" w:rsidTr="00975A3D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4C58DE59" w14:textId="6006CD9D" w:rsidR="001C2AEC" w:rsidRPr="001C2AEC" w:rsidRDefault="006A2574" w:rsidP="001C2AEC">
            <w:pPr>
              <w:rPr>
                <w:b/>
                <w:color w:val="000000" w:themeColor="text1"/>
              </w:rPr>
            </w:pPr>
            <w:r w:rsidRPr="006A2574">
              <w:rPr>
                <w:noProof/>
              </w:rPr>
              <w:drawing>
                <wp:inline distT="0" distB="0" distL="0" distR="0" wp14:anchorId="000AE80A" wp14:editId="67CC9692">
                  <wp:extent cx="1714500" cy="156159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235" cy="1577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6C8EA" w14:textId="77777777"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04665E8D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6645FAC5" w14:textId="77777777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14:paraId="25B25692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45AFF44F" w14:textId="77777777"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6A2574" w:rsidRPr="001C2AEC" w14:paraId="32CA6043" w14:textId="77777777" w:rsidTr="00975A3D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45D4D73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0C3A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626DB3E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5194BD4A" w14:textId="0D021852" w:rsidR="00975A3D" w:rsidRDefault="004D0794" w:rsidP="001C2AEC">
            <w:pPr>
              <w:rPr>
                <w:color w:val="000000" w:themeColor="text1"/>
              </w:rPr>
            </w:pPr>
            <w:r w:rsidRPr="008C4205">
              <w:rPr>
                <w:color w:val="000000" w:themeColor="text1"/>
                <w:u w:val="single"/>
              </w:rPr>
              <w:t>Goals: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br/>
              <w:t>Secure a suitable job that aligns with her work culture needs after graduating</w:t>
            </w:r>
          </w:p>
          <w:p w14:paraId="246BB1BF" w14:textId="77777777" w:rsidR="008C4205" w:rsidRDefault="008C4205" w:rsidP="001C2AEC">
            <w:pPr>
              <w:rPr>
                <w:color w:val="000000" w:themeColor="text1"/>
              </w:rPr>
            </w:pPr>
          </w:p>
          <w:p w14:paraId="11B56623" w14:textId="528EA974" w:rsidR="004D0794" w:rsidRDefault="004D0794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 further study to qualify for exotic animal nursing.</w:t>
            </w:r>
          </w:p>
          <w:p w14:paraId="4607A267" w14:textId="77777777" w:rsidR="008C4205" w:rsidRDefault="008C4205" w:rsidP="001C2AEC">
            <w:pPr>
              <w:rPr>
                <w:color w:val="000000" w:themeColor="text1"/>
              </w:rPr>
            </w:pPr>
          </w:p>
          <w:p w14:paraId="2C3B4EA1" w14:textId="77777777" w:rsidR="004D0794" w:rsidRDefault="004D0794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Purchase her first car.</w:t>
            </w:r>
          </w:p>
          <w:p w14:paraId="273555EF" w14:textId="77777777" w:rsidR="004D0794" w:rsidRDefault="004D0794" w:rsidP="001C2AEC">
            <w:pPr>
              <w:rPr>
                <w:color w:val="000000" w:themeColor="text1"/>
              </w:rPr>
            </w:pPr>
          </w:p>
          <w:p w14:paraId="3D6BE199" w14:textId="77777777" w:rsidR="004D0794" w:rsidRPr="008C4205" w:rsidRDefault="004D0794" w:rsidP="001C2AEC">
            <w:pPr>
              <w:rPr>
                <w:color w:val="000000" w:themeColor="text1"/>
                <w:u w:val="single"/>
              </w:rPr>
            </w:pPr>
            <w:r w:rsidRPr="008C4205">
              <w:rPr>
                <w:color w:val="000000" w:themeColor="text1"/>
                <w:u w:val="single"/>
              </w:rPr>
              <w:t>Motivations:</w:t>
            </w:r>
          </w:p>
          <w:p w14:paraId="6300AD71" w14:textId="050403DA" w:rsidR="004D0794" w:rsidRDefault="004D0794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 obtain good grades and excellent letters of recommendation from her professors to assist in further training opportunities.</w:t>
            </w:r>
          </w:p>
          <w:p w14:paraId="061478AC" w14:textId="77777777" w:rsidR="004D0794" w:rsidRDefault="004D0794" w:rsidP="001C2AEC">
            <w:pPr>
              <w:rPr>
                <w:color w:val="000000" w:themeColor="text1"/>
              </w:rPr>
            </w:pPr>
          </w:p>
          <w:p w14:paraId="31DFB7BF" w14:textId="336C8CF8" w:rsidR="004D0794" w:rsidRPr="004D0794" w:rsidRDefault="004D0794" w:rsidP="004D0794">
            <w:pPr>
              <w:rPr>
                <w:color w:val="000000" w:themeColor="text1"/>
              </w:rPr>
            </w:pPr>
            <w:r w:rsidRPr="004D0794">
              <w:rPr>
                <w:color w:val="000000" w:themeColor="text1"/>
              </w:rPr>
              <w:t>To be able to manage her time effectively to get the most out of both school and social events.</w:t>
            </w:r>
          </w:p>
          <w:p w14:paraId="259AA804" w14:textId="2C0AB573" w:rsidR="004D0794" w:rsidRPr="00975A3D" w:rsidRDefault="004D0794" w:rsidP="001C2AEC">
            <w:pPr>
              <w:rPr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92C5CC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1107DBBB" w14:textId="77777777" w:rsidR="00975A3D" w:rsidRDefault="008C4205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Kelly is very tech savvy and can quickly pick up most devices and competently use them but gets easily distracted when operating any device.</w:t>
            </w:r>
          </w:p>
          <w:p w14:paraId="155A3444" w14:textId="77777777" w:rsidR="008C4205" w:rsidRDefault="008C4205" w:rsidP="001C2AEC">
            <w:pPr>
              <w:rPr>
                <w:color w:val="000000" w:themeColor="text1"/>
              </w:rPr>
            </w:pPr>
          </w:p>
          <w:p w14:paraId="4FB48E90" w14:textId="77777777" w:rsidR="008C4205" w:rsidRDefault="008C4205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She gets overwhelmed with too much noise and struggles to handle being in large crowds.</w:t>
            </w:r>
          </w:p>
          <w:p w14:paraId="66D859F5" w14:textId="77777777" w:rsidR="008C4205" w:rsidRDefault="008C4205" w:rsidP="001C2AEC">
            <w:pPr>
              <w:rPr>
                <w:color w:val="000000" w:themeColor="text1"/>
              </w:rPr>
            </w:pPr>
          </w:p>
          <w:p w14:paraId="3727888F" w14:textId="77777777" w:rsidR="008C4205" w:rsidRDefault="008C4205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Kelly is still studying so she has no real work experience and worries that it will be a struggle to get her career off the ground. </w:t>
            </w:r>
          </w:p>
          <w:p w14:paraId="0341628F" w14:textId="77777777" w:rsidR="00291F58" w:rsidRDefault="00291F58" w:rsidP="001C2AEC">
            <w:pPr>
              <w:rPr>
                <w:color w:val="000000" w:themeColor="text1"/>
              </w:rPr>
            </w:pPr>
          </w:p>
          <w:p w14:paraId="75F0D28D" w14:textId="7443E79D" w:rsidR="00291F58" w:rsidRPr="00975A3D" w:rsidRDefault="00291F58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Kelly had extensive medical issues that disrupted her education plans. With hard work she hopes to regain control and get her education and career path back on track</w:t>
            </w:r>
          </w:p>
        </w:tc>
      </w:tr>
      <w:tr w:rsidR="006A2574" w:rsidRPr="001C2AEC" w14:paraId="6D3B7B1C" w14:textId="77777777" w:rsidTr="00975A3D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18DBB9B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06F7C7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1007A24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FEA241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478329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239C4B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6A2574" w:rsidRPr="001C2AEC" w14:paraId="2D2FEE53" w14:textId="77777777" w:rsidTr="008B73DB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1DEEE5F2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0F849A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02E9C9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739BEF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D60FF5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6A2574" w:rsidRPr="001C2AEC" w14:paraId="68CF7084" w14:textId="77777777" w:rsidTr="00975A3D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22D6A3AC" w14:textId="4B756FA1" w:rsidR="00975A3D" w:rsidRPr="001C2AEC" w:rsidRDefault="00291F58" w:rsidP="001C2AE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“If you always do what you’ve always done, you’ll always get what you’ve always got.”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F51B5D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CB976A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208FEE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E283D9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6A2574" w:rsidRPr="001C2AEC" w14:paraId="26D09B8B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791C6DAA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2A7FA4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13A83B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CDCB7B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A818B7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6A2574" w:rsidRPr="001C2AEC" w14:paraId="505CC9AA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2BEBDD44" w14:textId="710B627A" w:rsidR="00975A3D" w:rsidRPr="001C2AEC" w:rsidRDefault="006A2574" w:rsidP="001C2AEC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Kelly Petrowski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294554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F97EA3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200477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FC3A9F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6A2574" w:rsidRPr="001C2AEC" w14:paraId="43F13EBB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2B1638A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14:paraId="3A44645F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6CCB760A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547C3C31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3D1E06A2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6A2574" w:rsidRPr="001C2AEC" w14:paraId="6404A6B4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19006986" w14:textId="5550CEE5" w:rsidR="00975A3D" w:rsidRPr="001C2AEC" w:rsidRDefault="00291F58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24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FDCE82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18C251DF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1CB929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29C41FCC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6A2574" w:rsidRPr="001C2AEC" w14:paraId="63C1FCFC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217C402D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6B6D0B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14:paraId="38779BC7" w14:textId="3AF8B711" w:rsidR="00975A3D" w:rsidRDefault="006A2574" w:rsidP="00975A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Because Kelly has a student income, she has very low disposable and cannot afford most branded products or top of the line devices.</w:t>
            </w:r>
          </w:p>
          <w:p w14:paraId="14CBB78C" w14:textId="77777777" w:rsidR="006A2574" w:rsidRDefault="006A2574" w:rsidP="00975A3D">
            <w:pPr>
              <w:rPr>
                <w:color w:val="000000" w:themeColor="text1"/>
              </w:rPr>
            </w:pPr>
          </w:p>
          <w:p w14:paraId="2706E27F" w14:textId="77777777" w:rsidR="006A2574" w:rsidRDefault="006A2574" w:rsidP="00975A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Kelly also has AD</w:t>
            </w:r>
            <w:r w:rsidR="008C4205">
              <w:rPr>
                <w:color w:val="000000" w:themeColor="text1"/>
              </w:rPr>
              <w:t>H</w:t>
            </w:r>
            <w:r>
              <w:rPr>
                <w:color w:val="000000" w:themeColor="text1"/>
              </w:rPr>
              <w:t>D and struggles to manage her time effectively between class, study, part time work and social engagements.</w:t>
            </w:r>
          </w:p>
          <w:p w14:paraId="04862480" w14:textId="77777777" w:rsidR="00291F58" w:rsidRDefault="00291F58" w:rsidP="00975A3D">
            <w:pPr>
              <w:rPr>
                <w:color w:val="000000" w:themeColor="text1"/>
              </w:rPr>
            </w:pPr>
          </w:p>
          <w:p w14:paraId="1E71080B" w14:textId="017D7BD2" w:rsidR="00291F58" w:rsidRPr="00975A3D" w:rsidRDefault="00291F58" w:rsidP="00975A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Due to an accident Kelly has a medicine regime that needs to take priority. It can be slightly flexible but is generally unadaptable.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14E5D7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6665A04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6A2574" w:rsidRPr="001C2AEC" w14:paraId="3948C1E9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241336CD" w14:textId="14F71CC5" w:rsidR="00975A3D" w:rsidRPr="001C2AEC" w:rsidRDefault="006A2574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Female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02A157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9872D0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1D776D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11F68493" w14:textId="21144E3B" w:rsidR="00975A3D" w:rsidRPr="001C2AEC" w:rsidRDefault="006A2574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BSAVA Veterinary Nursing</w:t>
            </w:r>
          </w:p>
        </w:tc>
      </w:tr>
      <w:tr w:rsidR="006A2574" w:rsidRPr="001C2AEC" w14:paraId="177E9374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743DE90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1BE08C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263018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B3D4B1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1977798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6A2574" w:rsidRPr="001C2AEC" w14:paraId="43F874FE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6DEB8754" w14:textId="44613722" w:rsidR="00975A3D" w:rsidRPr="001C2AEC" w:rsidRDefault="006A2574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Palmerston North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FB3989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7F1315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AFFC7A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719A3537" w14:textId="26AE082B" w:rsidR="00975A3D" w:rsidRPr="001C2AEC" w:rsidRDefault="006A2574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RSPCA Newsletter</w:t>
            </w:r>
          </w:p>
        </w:tc>
      </w:tr>
      <w:tr w:rsidR="006A2574" w:rsidRPr="001C2AEC" w14:paraId="2338E8BE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2DAD1169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381BA8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2DD3DD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C99F31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390F839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6A2574" w:rsidRPr="001C2AEC" w14:paraId="0EC99DEC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5945782B" w14:textId="6B834504" w:rsidR="00975A3D" w:rsidRPr="001C2AEC" w:rsidRDefault="006A2574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Student</w:t>
            </w:r>
            <w:r w:rsidR="00005698">
              <w:rPr>
                <w:noProof/>
                <w:color w:val="000000" w:themeColor="text1"/>
              </w:rPr>
              <w:t>/ Volunteer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91FFDD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B59CA0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EA7DC0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08B12448" w14:textId="78C6B09E" w:rsidR="00975A3D" w:rsidRPr="001C2AEC" w:rsidRDefault="006A2574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</w:tr>
      <w:tr w:rsidR="006A2574" w:rsidRPr="001C2AEC" w14:paraId="7E4AFA65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7BC3050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996552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74D050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0C65A7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14899CA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6A2574" w:rsidRPr="001C2AEC" w14:paraId="72D7B3BF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1D74E516" w14:textId="36C060AC" w:rsidR="00975A3D" w:rsidRPr="001C2AEC" w:rsidRDefault="00005698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RSPCA Volunteer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885422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B479EB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5A1D14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4BE6DDCC" w14:textId="71ADF1C0" w:rsidR="00975A3D" w:rsidRPr="001C2AEC" w:rsidRDefault="006A2574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Dr Chris Brown</w:t>
            </w:r>
          </w:p>
        </w:tc>
      </w:tr>
      <w:tr w:rsidR="006A2574" w:rsidRPr="001C2AEC" w14:paraId="2820B031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5817A204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DAF689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D4B58D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E9C2BF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484F5FF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6A2574" w:rsidRPr="001C2AEC" w14:paraId="74972AE9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09140326" w14:textId="60234838" w:rsidR="00975A3D" w:rsidRPr="001C2AEC" w:rsidRDefault="006A2574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NCEA Level 2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FC976E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EE2B12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9B2814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00165A69" w14:textId="203A5474" w:rsidR="00975A3D" w:rsidRPr="001C2AEC" w:rsidRDefault="006A2574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Pet Life Magazine</w:t>
            </w:r>
          </w:p>
        </w:tc>
      </w:tr>
      <w:tr w:rsidR="006A2574" w:rsidRPr="001C2AEC" w14:paraId="672C3FB1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6561266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F0CADF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479DD0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222282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736AE6FC" w14:textId="5683AD5F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  <w:r w:rsidR="006A2574">
              <w:rPr>
                <w:b/>
                <w:color w:val="000000" w:themeColor="text1"/>
              </w:rPr>
              <w:t xml:space="preserve"> Tik Tok</w:t>
            </w:r>
          </w:p>
        </w:tc>
      </w:tr>
    </w:tbl>
    <w:p w14:paraId="27945AAB" w14:textId="77777777" w:rsidR="00560932" w:rsidRDefault="00560932" w:rsidP="00D4300C">
      <w:pPr>
        <w:rPr>
          <w:noProof/>
        </w:rPr>
        <w:sectPr w:rsidR="00560932" w:rsidSect="0024515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01672525" w14:textId="77777777" w:rsidR="006B5ECE" w:rsidRPr="00491059" w:rsidRDefault="006B5ECE" w:rsidP="008B73DB"/>
    <w:sectPr w:rsidR="006B5ECE" w:rsidRPr="00491059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FF87E" w14:textId="77777777" w:rsidR="00621A89" w:rsidRDefault="00621A89" w:rsidP="00D4300C">
      <w:r>
        <w:separator/>
      </w:r>
    </w:p>
  </w:endnote>
  <w:endnote w:type="continuationSeparator" w:id="0">
    <w:p w14:paraId="65388785" w14:textId="77777777" w:rsidR="00621A89" w:rsidRDefault="00621A89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Content>
      <w:p w14:paraId="1FFB40A3" w14:textId="7777777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EB6BB5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F2C6" w14:textId="77777777" w:rsidR="005B0B4C" w:rsidRDefault="005B0B4C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EA03C" w14:textId="77777777" w:rsidR="00571109" w:rsidRDefault="00571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223D9" w14:textId="77777777" w:rsidR="00621A89" w:rsidRDefault="00621A89" w:rsidP="00D4300C">
      <w:r>
        <w:separator/>
      </w:r>
    </w:p>
  </w:footnote>
  <w:footnote w:type="continuationSeparator" w:id="0">
    <w:p w14:paraId="2E6681A3" w14:textId="77777777" w:rsidR="00621A89" w:rsidRDefault="00621A89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61465" w14:textId="77777777" w:rsidR="00571109" w:rsidRDefault="00571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6B02E" w14:textId="77777777" w:rsidR="00571109" w:rsidRDefault="005711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12172" w14:textId="77777777" w:rsidR="00571109" w:rsidRDefault="00571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F03D6"/>
    <w:multiLevelType w:val="hybridMultilevel"/>
    <w:tmpl w:val="0EBED71E"/>
    <w:lvl w:ilvl="0" w:tplc="162875F8">
      <w:numFmt w:val="bullet"/>
      <w:lvlText w:val="-"/>
      <w:lvlJc w:val="left"/>
      <w:pPr>
        <w:ind w:left="720" w:hanging="360"/>
      </w:pPr>
      <w:rPr>
        <w:rFonts w:ascii="Century Gothic" w:eastAsia="Calibri" w:hAnsi="Century Gothic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603374">
    <w:abstractNumId w:val="9"/>
  </w:num>
  <w:num w:numId="2" w16cid:durableId="607087339">
    <w:abstractNumId w:val="8"/>
  </w:num>
  <w:num w:numId="3" w16cid:durableId="1327242534">
    <w:abstractNumId w:val="7"/>
  </w:num>
  <w:num w:numId="4" w16cid:durableId="1794516196">
    <w:abstractNumId w:val="6"/>
  </w:num>
  <w:num w:numId="5" w16cid:durableId="1724711171">
    <w:abstractNumId w:val="5"/>
  </w:num>
  <w:num w:numId="6" w16cid:durableId="1443379905">
    <w:abstractNumId w:val="4"/>
  </w:num>
  <w:num w:numId="7" w16cid:durableId="282855868">
    <w:abstractNumId w:val="3"/>
  </w:num>
  <w:num w:numId="8" w16cid:durableId="2033530120">
    <w:abstractNumId w:val="2"/>
  </w:num>
  <w:num w:numId="9" w16cid:durableId="1178931486">
    <w:abstractNumId w:val="1"/>
  </w:num>
  <w:num w:numId="10" w16cid:durableId="100036793">
    <w:abstractNumId w:val="0"/>
  </w:num>
  <w:num w:numId="11" w16cid:durableId="621225635">
    <w:abstractNumId w:val="20"/>
  </w:num>
  <w:num w:numId="12" w16cid:durableId="974876191">
    <w:abstractNumId w:val="29"/>
  </w:num>
  <w:num w:numId="13" w16cid:durableId="1985239364">
    <w:abstractNumId w:val="28"/>
  </w:num>
  <w:num w:numId="14" w16cid:durableId="1510170196">
    <w:abstractNumId w:val="18"/>
  </w:num>
  <w:num w:numId="15" w16cid:durableId="1230963318">
    <w:abstractNumId w:val="15"/>
  </w:num>
  <w:num w:numId="16" w16cid:durableId="1159812120">
    <w:abstractNumId w:val="19"/>
  </w:num>
  <w:num w:numId="17" w16cid:durableId="253587440">
    <w:abstractNumId w:val="25"/>
  </w:num>
  <w:num w:numId="18" w16cid:durableId="1307247607">
    <w:abstractNumId w:val="24"/>
  </w:num>
  <w:num w:numId="19" w16cid:durableId="1763917441">
    <w:abstractNumId w:val="12"/>
  </w:num>
  <w:num w:numId="20" w16cid:durableId="1881355186">
    <w:abstractNumId w:val="13"/>
  </w:num>
  <w:num w:numId="21" w16cid:durableId="1756703141">
    <w:abstractNumId w:val="21"/>
  </w:num>
  <w:num w:numId="22" w16cid:durableId="802431577">
    <w:abstractNumId w:val="16"/>
  </w:num>
  <w:num w:numId="23" w16cid:durableId="399863716">
    <w:abstractNumId w:val="14"/>
  </w:num>
  <w:num w:numId="24" w16cid:durableId="525172323">
    <w:abstractNumId w:val="10"/>
  </w:num>
  <w:num w:numId="25" w16cid:durableId="1314603227">
    <w:abstractNumId w:val="22"/>
  </w:num>
  <w:num w:numId="26" w16cid:durableId="1363477726">
    <w:abstractNumId w:val="23"/>
  </w:num>
  <w:num w:numId="27" w16cid:durableId="2097510692">
    <w:abstractNumId w:val="27"/>
  </w:num>
  <w:num w:numId="28" w16cid:durableId="1161584192">
    <w:abstractNumId w:val="30"/>
  </w:num>
  <w:num w:numId="29" w16cid:durableId="131991253">
    <w:abstractNumId w:val="17"/>
  </w:num>
  <w:num w:numId="30" w16cid:durableId="526068645">
    <w:abstractNumId w:val="26"/>
  </w:num>
  <w:num w:numId="31" w16cid:durableId="6498678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05698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91F58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0794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21A89"/>
    <w:rsid w:val="00691D78"/>
    <w:rsid w:val="006A2574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4205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219A"/>
    <w:rsid w:val="00F7606F"/>
    <w:rsid w:val="00F85E87"/>
    <w:rsid w:val="00F90516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FB0EC4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99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TotalTime>28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Beth</cp:lastModifiedBy>
  <cp:revision>5</cp:revision>
  <cp:lastPrinted>2018-04-15T17:50:00Z</cp:lastPrinted>
  <dcterms:created xsi:type="dcterms:W3CDTF">2023-03-27T03:04:00Z</dcterms:created>
  <dcterms:modified xsi:type="dcterms:W3CDTF">2023-03-27T03:31:00Z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